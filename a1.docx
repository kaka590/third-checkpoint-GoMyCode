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1FDAA9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4C81706" w14:textId="4FADE4F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B28035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915095B" w14:textId="227B16A0" w:rsidR="001B2ABD" w:rsidRDefault="006412BC" w:rsidP="001B2ABD">
            <w:pPr>
              <w:pStyle w:val="Title"/>
            </w:pPr>
            <w:r>
              <w:t>a</w:t>
            </w:r>
          </w:p>
          <w:p w14:paraId="671FC72C" w14:textId="77E724E8" w:rsidR="006412BC" w:rsidRPr="006412BC" w:rsidRDefault="006412BC" w:rsidP="006412BC">
            <w:r>
              <w:t>CV FOR NWOFIA VICTOR CHINWEIKE</w:t>
            </w:r>
          </w:p>
          <w:p w14:paraId="2714BF5A" w14:textId="1C426EEF" w:rsidR="001B2ABD" w:rsidRDefault="001B2ABD" w:rsidP="001B2ABD">
            <w:pPr>
              <w:pStyle w:val="Subtitle"/>
            </w:pPr>
          </w:p>
        </w:tc>
      </w:tr>
      <w:tr w:rsidR="001B2ABD" w14:paraId="319338A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7BD97CC13E3402DBC6C18E70F5B140C"/>
              </w:placeholder>
              <w:temporary/>
              <w:showingPlcHdr/>
              <w15:appearance w15:val="hidden"/>
            </w:sdtPr>
            <w:sdtEndPr/>
            <w:sdtContent>
              <w:p w14:paraId="5B87882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CB77C30" w14:textId="2CF26064" w:rsidR="00036450" w:rsidRDefault="006412BC" w:rsidP="006412BC">
            <w:r>
              <w:t xml:space="preserve">     MY NAME IS NWOFIA VICTOR CHINWEIKE I WOULD LIKE TO APPLY FOR A JOB IN YOUR ORGANIZTION TO SET GOALS ALONGSIDE THE BOARD AND WORK AS A </w:t>
            </w:r>
            <w:proofErr w:type="gramStart"/>
            <w:r>
              <w:t>TEAM,I</w:t>
            </w:r>
            <w:proofErr w:type="gramEnd"/>
            <w:r>
              <w:t xml:space="preserve"> WOULD </w:t>
            </w:r>
            <w:r w:rsidR="00877418">
              <w:t>PUT UP MY BEST AND GIVE A GOOD PERFORMANCE</w:t>
            </w:r>
          </w:p>
          <w:p w14:paraId="06243254" w14:textId="77777777" w:rsidR="00036450" w:rsidRDefault="00036450" w:rsidP="00036450"/>
          <w:sdt>
            <w:sdtPr>
              <w:id w:val="-1954003311"/>
              <w:placeholder>
                <w:docPart w:val="9374A564248E4E7DB1D05BCC8FF4F788"/>
              </w:placeholder>
              <w:temporary/>
              <w:showingPlcHdr/>
              <w15:appearance w15:val="hidden"/>
            </w:sdtPr>
            <w:sdtEndPr/>
            <w:sdtContent>
              <w:p w14:paraId="35AB81C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7CD6311E944ADE81DA559FE33D0D15"/>
              </w:placeholder>
              <w:temporary/>
              <w:showingPlcHdr/>
              <w15:appearance w15:val="hidden"/>
            </w:sdtPr>
            <w:sdtEndPr/>
            <w:sdtContent>
              <w:p w14:paraId="0F9E912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133412F" w14:textId="4C631265" w:rsidR="004D3011" w:rsidRDefault="00877418" w:rsidP="004D3011">
            <w:r>
              <w:t xml:space="preserve"> 07077304711 OR07045691421</w:t>
            </w:r>
          </w:p>
          <w:p w14:paraId="365894DF" w14:textId="77777777" w:rsidR="004D3011" w:rsidRPr="004D3011" w:rsidRDefault="004D3011" w:rsidP="004D3011"/>
          <w:p w14:paraId="5468F5F0" w14:textId="5F446444" w:rsidR="004D3011" w:rsidRDefault="004D3011" w:rsidP="004D3011"/>
          <w:p w14:paraId="59AFD89E" w14:textId="77777777" w:rsidR="004D3011" w:rsidRDefault="004D3011" w:rsidP="004D3011"/>
          <w:sdt>
            <w:sdtPr>
              <w:id w:val="-240260293"/>
              <w:placeholder>
                <w:docPart w:val="890CF24E1E314A7082045C878D874012"/>
              </w:placeholder>
              <w:temporary/>
              <w:showingPlcHdr/>
              <w15:appearance w15:val="hidden"/>
            </w:sdtPr>
            <w:sdtEndPr/>
            <w:sdtContent>
              <w:p w14:paraId="4A161CD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D5D05BF" w14:textId="54665829" w:rsidR="00036450" w:rsidRPr="00E4381A" w:rsidRDefault="00877418" w:rsidP="004D3011">
            <w:pPr>
              <w:rPr>
                <w:rStyle w:val="Hyperlink"/>
              </w:rPr>
            </w:pPr>
            <w:r>
              <w:t>Vkaka4498@gmail.com</w:t>
            </w:r>
          </w:p>
          <w:sdt>
            <w:sdtPr>
              <w:id w:val="-1444214663"/>
              <w:placeholder>
                <w:docPart w:val="AFC297AF183B487EA1B57D0201A89C01"/>
              </w:placeholder>
              <w:temporary/>
              <w:showingPlcHdr/>
              <w15:appearance w15:val="hidden"/>
            </w:sdtPr>
            <w:sdtEndPr/>
            <w:sdtContent>
              <w:p w14:paraId="04B25F9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DC1D3C9" w14:textId="30A221C7" w:rsidR="00877418" w:rsidRDefault="00606D43" w:rsidP="004D3011">
            <w:sdt>
              <w:sdtPr>
                <w:id w:val="1444813694"/>
                <w:placeholder>
                  <w:docPart w:val="EE5E047888A24F5090BED1DE3E09A3C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#1</w:t>
                </w:r>
              </w:sdtContent>
            </w:sdt>
            <w:r w:rsidR="00877418">
              <w:t xml:space="preserve"> PLAYING FOOTBALL</w:t>
            </w:r>
          </w:p>
          <w:p w14:paraId="6E478940" w14:textId="4BF7C4AB" w:rsidR="004D3011" w:rsidRDefault="00606D43" w:rsidP="004D3011">
            <w:sdt>
              <w:sdtPr>
                <w:id w:val="127826779"/>
                <w:placeholder>
                  <w:docPart w:val="C587B0A8F7E94993BC6CCC7D91EC29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#2</w:t>
                </w:r>
              </w:sdtContent>
            </w:sdt>
            <w:r w:rsidR="00877418">
              <w:t xml:space="preserve">  LISTENING TO MUSIC</w:t>
            </w:r>
          </w:p>
          <w:p w14:paraId="49694885" w14:textId="4989C8E9" w:rsidR="004D3011" w:rsidRDefault="00606D43" w:rsidP="004D3011">
            <w:sdt>
              <w:sdtPr>
                <w:id w:val="-1460640448"/>
                <w:placeholder>
                  <w:docPart w:val="13CE3C2DCCFF4B779A5F648BAED6858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#3</w:t>
                </w:r>
              </w:sdtContent>
            </w:sdt>
            <w:r w:rsidR="00877418">
              <w:t xml:space="preserve">  READING AND MAKING RESEARCHES</w:t>
            </w:r>
          </w:p>
          <w:p w14:paraId="67100249" w14:textId="5F0C7E1B" w:rsidR="004D3011" w:rsidRPr="004D3011" w:rsidRDefault="004D3011" w:rsidP="004D3011"/>
        </w:tc>
        <w:tc>
          <w:tcPr>
            <w:tcW w:w="720" w:type="dxa"/>
          </w:tcPr>
          <w:p w14:paraId="6C34A0E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967626D12548A9824E1B6F05BEB80F"/>
              </w:placeholder>
              <w:temporary/>
              <w:showingPlcHdr/>
              <w15:appearance w15:val="hidden"/>
            </w:sdtPr>
            <w:sdtEndPr/>
            <w:sdtContent>
              <w:p w14:paraId="3C37FD87" w14:textId="399C32A7" w:rsidR="00036450" w:rsidRPr="00036450" w:rsidRDefault="00E25A26" w:rsidP="000922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B05EE85" w14:textId="140F1030" w:rsidR="00036450" w:rsidRPr="00B359E4" w:rsidRDefault="000922C4" w:rsidP="00B359E4">
            <w:pPr>
              <w:pStyle w:val="Date"/>
            </w:pPr>
            <w:r>
              <w:t>[University]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[Anambra State University]</w:t>
            </w:r>
          </w:p>
          <w:p w14:paraId="3D9C5349" w14:textId="45991965" w:rsidR="004D3011" w:rsidRDefault="000922C4" w:rsidP="00036450">
            <w:r>
              <w:t>FROM [2017-2021]</w:t>
            </w:r>
          </w:p>
          <w:p w14:paraId="1D700253" w14:textId="6D74FEE5" w:rsidR="000922C4" w:rsidRDefault="000922C4" w:rsidP="00036450">
            <w:r>
              <w:t>DEPARTMENT [Political Science]</w:t>
            </w:r>
          </w:p>
          <w:p w14:paraId="3C639A17" w14:textId="503EF7FE" w:rsidR="000922C4" w:rsidRDefault="000922C4" w:rsidP="00036450">
            <w:r>
              <w:t>DEGREE [3</w:t>
            </w:r>
            <w:r w:rsidRPr="000922C4">
              <w:rPr>
                <w:vertAlign w:val="superscript"/>
              </w:rPr>
              <w:t>rd</w:t>
            </w:r>
            <w:r>
              <w:t xml:space="preserve"> Class </w:t>
            </w:r>
            <w:proofErr w:type="spellStart"/>
            <w:r>
              <w:t>Honour</w:t>
            </w:r>
            <w:proofErr w:type="spellEnd"/>
            <w:r>
              <w:t xml:space="preserve"> AND BSc]</w:t>
            </w:r>
          </w:p>
          <w:p w14:paraId="3133F1BC" w14:textId="77777777" w:rsidR="00036450" w:rsidRDefault="00036450" w:rsidP="00036450"/>
          <w:p w14:paraId="57D20B8F" w14:textId="777A9FF3" w:rsidR="00036450" w:rsidRDefault="000922C4" w:rsidP="000922C4">
            <w:pPr>
              <w:pStyle w:val="Heading4"/>
            </w:pPr>
            <w:r>
              <w:t xml:space="preserve">[Secondary]- Command Day Secondary </w:t>
            </w:r>
            <w:proofErr w:type="spellStart"/>
            <w:proofErr w:type="gramStart"/>
            <w:r>
              <w:t>School,Ojo</w:t>
            </w:r>
            <w:proofErr w:type="spellEnd"/>
            <w:proofErr w:type="gramEnd"/>
            <w:r>
              <w:t>]</w:t>
            </w:r>
          </w:p>
          <w:p w14:paraId="36571820" w14:textId="17DB843B" w:rsidR="006412BC" w:rsidRPr="006412BC" w:rsidRDefault="006412BC" w:rsidP="006412BC">
            <w:r>
              <w:t>From [2012-2016]</w:t>
            </w:r>
          </w:p>
          <w:p w14:paraId="69F305D3" w14:textId="2B334D3D" w:rsidR="006412BC" w:rsidRDefault="006412BC" w:rsidP="00036450"/>
          <w:p w14:paraId="6A26F1FA" w14:textId="48078609" w:rsidR="006412BC" w:rsidRDefault="006412BC" w:rsidP="00036450">
            <w:r>
              <w:t>PRIMARY- [</w:t>
            </w:r>
            <w:proofErr w:type="spellStart"/>
            <w:proofErr w:type="gramStart"/>
            <w:r>
              <w:t>Nazareth,Primary</w:t>
            </w:r>
            <w:proofErr w:type="spellEnd"/>
            <w:proofErr w:type="gramEnd"/>
            <w:r>
              <w:t xml:space="preserve"> School </w:t>
            </w:r>
            <w:proofErr w:type="spellStart"/>
            <w:r>
              <w:t>Festac</w:t>
            </w:r>
            <w:proofErr w:type="spellEnd"/>
            <w:r>
              <w:t xml:space="preserve"> Town Lagos]</w:t>
            </w:r>
          </w:p>
          <w:p w14:paraId="1FD4622F" w14:textId="1F0F52F4" w:rsidR="006412BC" w:rsidRDefault="006412BC" w:rsidP="00036450">
            <w:r>
              <w:t>FROM- [2005-2011]</w:t>
            </w:r>
          </w:p>
          <w:sdt>
            <w:sdtPr>
              <w:id w:val="1001553383"/>
              <w:placeholder>
                <w:docPart w:val="8F982F3BA8104295B59DB16BCDAB5732"/>
              </w:placeholder>
              <w:temporary/>
              <w:showingPlcHdr/>
              <w15:appearance w15:val="hidden"/>
            </w:sdtPr>
            <w:sdtEndPr/>
            <w:sdtContent>
              <w:p w14:paraId="4C7C93A7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23945B5" w14:textId="5AEE3A08" w:rsidR="00036450" w:rsidRDefault="00606D43" w:rsidP="00B359E4">
            <w:pPr>
              <w:pStyle w:val="Heading4"/>
            </w:pPr>
            <w:sdt>
              <w:sdtPr>
                <w:id w:val="-1315797015"/>
                <w:placeholder>
                  <w:docPart w:val="6BAC51B5E7374218874CEFD30DDA846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r w:rsidR="000922C4">
              <w:t xml:space="preserve">The Ultimate School </w:t>
            </w:r>
            <w:proofErr w:type="spellStart"/>
            <w:proofErr w:type="gramStart"/>
            <w:r w:rsidR="000922C4">
              <w:t>Songo,Ota</w:t>
            </w:r>
            <w:proofErr w:type="spellEnd"/>
            <w:proofErr w:type="gramEnd"/>
          </w:p>
          <w:p w14:paraId="00352F29" w14:textId="64E7E672" w:rsidR="000922C4" w:rsidRPr="000922C4" w:rsidRDefault="000922C4" w:rsidP="000922C4">
            <w:r>
              <w:t>[ROLE]-Teacher [NYSC]</w:t>
            </w:r>
          </w:p>
          <w:p w14:paraId="4A341B00" w14:textId="2E890E16" w:rsidR="00036450" w:rsidRPr="00036450" w:rsidRDefault="00606D43" w:rsidP="00B359E4">
            <w:pPr>
              <w:pStyle w:val="Date"/>
            </w:pPr>
            <w:sdt>
              <w:sdtPr>
                <w:id w:val="157580464"/>
                <w:placeholder>
                  <w:docPart w:val="554DF7DDF8C34ECDA23486817A95D4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922C4">
              <w:t xml:space="preserve"> </w:t>
            </w:r>
            <w:r w:rsidR="00036450" w:rsidRPr="00036450">
              <w:t>–</w:t>
            </w:r>
            <w:r w:rsidR="000922C4">
              <w:t>2022-2023</w:t>
            </w:r>
          </w:p>
          <w:p w14:paraId="3ED4254F" w14:textId="7384728F" w:rsidR="004D3011" w:rsidRDefault="00036450" w:rsidP="006412BC">
            <w:r w:rsidRPr="00036450">
              <w:t xml:space="preserve"> </w:t>
            </w:r>
          </w:p>
          <w:p w14:paraId="3B2BBF80" w14:textId="4FB6743A" w:rsidR="006412BC" w:rsidRPr="006412BC" w:rsidRDefault="006412BC" w:rsidP="006412BC">
            <w:r>
              <w:t>Skills acquired there was good communication with students and Board/teachers and how to E-Learn</w:t>
            </w:r>
          </w:p>
          <w:p w14:paraId="6BA80BF5" w14:textId="712FBE8C" w:rsidR="004D3011" w:rsidRDefault="00877418" w:rsidP="00036450">
            <w:r>
              <w:t xml:space="preserve"> KEEPING AND CREATING GOOD KPI AND RECORDS</w:t>
            </w:r>
          </w:p>
          <w:p w14:paraId="14E2482F" w14:textId="30D4EC1C" w:rsidR="00036450" w:rsidRDefault="00606D43" w:rsidP="000922C4">
            <w:pPr>
              <w:pStyle w:val="Heading2"/>
            </w:pPr>
            <w:sdt>
              <w:sdtPr>
                <w:id w:val="1669594239"/>
                <w:placeholder>
                  <w:docPart w:val="7C5AA2C711444112BD065676DE7CE1E0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0922C4">
              <w:t xml:space="preserve"> * Good communication and marketting</w:t>
            </w:r>
          </w:p>
          <w:p w14:paraId="6FB9C192" w14:textId="77777777" w:rsidR="000922C4" w:rsidRDefault="000922C4" w:rsidP="000922C4">
            <w:r>
              <w:t>*COMPUTER LITERATE AND SOFTWARE DEVELOPER</w:t>
            </w:r>
          </w:p>
          <w:p w14:paraId="1308C871" w14:textId="77777777" w:rsidR="000922C4" w:rsidRDefault="000922C4" w:rsidP="000922C4">
            <w:r>
              <w:t>*Good listener and I am a good Receptionist</w:t>
            </w:r>
          </w:p>
          <w:p w14:paraId="0F3A8962" w14:textId="17A76097" w:rsidR="000922C4" w:rsidRDefault="000922C4" w:rsidP="000922C4">
            <w:r>
              <w:t>* KPI for organizations</w:t>
            </w:r>
          </w:p>
          <w:p w14:paraId="66BE4539" w14:textId="77777777" w:rsidR="000922C4" w:rsidRDefault="000922C4" w:rsidP="000922C4"/>
          <w:p w14:paraId="19D93565" w14:textId="3AE47FA0" w:rsidR="000922C4" w:rsidRDefault="000922C4" w:rsidP="000922C4">
            <w:r>
              <w:t xml:space="preserve">                                  INTEREST</w:t>
            </w:r>
          </w:p>
          <w:p w14:paraId="0D2FF16C" w14:textId="77777777" w:rsidR="000922C4" w:rsidRDefault="000922C4" w:rsidP="000922C4">
            <w:r>
              <w:t>*</w:t>
            </w:r>
            <w:proofErr w:type="spellStart"/>
            <w:proofErr w:type="gramStart"/>
            <w:r>
              <w:t>Reading,sports</w:t>
            </w:r>
            <w:proofErr w:type="gramEnd"/>
            <w:r>
              <w:t>,and</w:t>
            </w:r>
            <w:proofErr w:type="spellEnd"/>
            <w:r>
              <w:t xml:space="preserve"> listening to music</w:t>
            </w:r>
          </w:p>
          <w:p w14:paraId="4C814DC3" w14:textId="77777777" w:rsidR="000922C4" w:rsidRDefault="000922C4" w:rsidP="000922C4"/>
          <w:p w14:paraId="7490E848" w14:textId="77777777" w:rsidR="000922C4" w:rsidRDefault="000922C4" w:rsidP="000922C4">
            <w:r>
              <w:t xml:space="preserve">                        </w:t>
            </w:r>
          </w:p>
          <w:p w14:paraId="58F53B71" w14:textId="77777777" w:rsidR="000922C4" w:rsidRDefault="000922C4" w:rsidP="000922C4">
            <w:r>
              <w:t xml:space="preserve">                                  REFERENCES</w:t>
            </w:r>
          </w:p>
          <w:p w14:paraId="6820815C" w14:textId="77777777" w:rsidR="000922C4" w:rsidRDefault="000922C4" w:rsidP="000922C4">
            <w:r>
              <w:t>Available on request</w:t>
            </w:r>
          </w:p>
          <w:p w14:paraId="2658A3DE" w14:textId="22E83B20" w:rsidR="000922C4" w:rsidRPr="000922C4" w:rsidRDefault="000922C4" w:rsidP="006412BC">
            <w:pPr>
              <w:pStyle w:val="Heading1"/>
            </w:pPr>
            <w:r>
              <w:t>CONTACT:07077304711,07045691421</w:t>
            </w:r>
            <w:r w:rsidR="006412BC">
              <w:t xml:space="preserve"> </w:t>
            </w:r>
            <w:r>
              <w:t>OR Vkaka4498@gmail.com</w:t>
            </w:r>
          </w:p>
        </w:tc>
      </w:tr>
    </w:tbl>
    <w:p w14:paraId="77F0BFDF" w14:textId="77777777" w:rsidR="0043117B" w:rsidRDefault="00606D43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A75B" w14:textId="77777777" w:rsidR="00606D43" w:rsidRDefault="00606D43" w:rsidP="000C45FF">
      <w:r>
        <w:separator/>
      </w:r>
    </w:p>
  </w:endnote>
  <w:endnote w:type="continuationSeparator" w:id="0">
    <w:p w14:paraId="5031054C" w14:textId="77777777" w:rsidR="00606D43" w:rsidRDefault="00606D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F80F" w14:textId="77777777" w:rsidR="00606D43" w:rsidRDefault="00606D43" w:rsidP="000C45FF">
      <w:r>
        <w:separator/>
      </w:r>
    </w:p>
  </w:footnote>
  <w:footnote w:type="continuationSeparator" w:id="0">
    <w:p w14:paraId="17D99DC3" w14:textId="77777777" w:rsidR="00606D43" w:rsidRDefault="00606D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B5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4B6EF9" wp14:editId="48ED271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C4"/>
    <w:rsid w:val="00036450"/>
    <w:rsid w:val="000922C4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06D43"/>
    <w:rsid w:val="0062123A"/>
    <w:rsid w:val="006412BC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77418"/>
    <w:rsid w:val="009260CD"/>
    <w:rsid w:val="00940A66"/>
    <w:rsid w:val="00952C25"/>
    <w:rsid w:val="00A2118D"/>
    <w:rsid w:val="00AD0A50"/>
    <w:rsid w:val="00AD76E2"/>
    <w:rsid w:val="00B20152"/>
    <w:rsid w:val="00B315A4"/>
    <w:rsid w:val="00B359E4"/>
    <w:rsid w:val="00B57D98"/>
    <w:rsid w:val="00B70850"/>
    <w:rsid w:val="00BB1CB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6A89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E40AD87D-E8ED-43B0-93CB-43416C803D9D%7d\%7b9CFEA0C1-D98C-4CF2-B6A7-42909DAFFCF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BD97CC13E3402DBC6C18E70F5B1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C6168-6360-40D2-9E2E-B2552F21BF32}"/>
      </w:docPartPr>
      <w:docPartBody>
        <w:p w:rsidR="00895C83" w:rsidRDefault="00A569A1">
          <w:pPr>
            <w:pStyle w:val="C7BD97CC13E3402DBC6C18E70F5B140C"/>
          </w:pPr>
          <w:r w:rsidRPr="00D5459D">
            <w:t>Profile</w:t>
          </w:r>
        </w:p>
      </w:docPartBody>
    </w:docPart>
    <w:docPart>
      <w:docPartPr>
        <w:name w:val="9374A564248E4E7DB1D05BCC8FF4F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4830D-6549-4CD4-B75B-11EEF9C77097}"/>
      </w:docPartPr>
      <w:docPartBody>
        <w:p w:rsidR="00895C83" w:rsidRDefault="00A569A1">
          <w:pPr>
            <w:pStyle w:val="9374A564248E4E7DB1D05BCC8FF4F788"/>
          </w:pPr>
          <w:r w:rsidRPr="00CB0055">
            <w:t>Contact</w:t>
          </w:r>
        </w:p>
      </w:docPartBody>
    </w:docPart>
    <w:docPart>
      <w:docPartPr>
        <w:name w:val="917CD6311E944ADE81DA559FE33D0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6776F-25FF-40EC-958C-BB9AA9F31162}"/>
      </w:docPartPr>
      <w:docPartBody>
        <w:p w:rsidR="00895C83" w:rsidRDefault="00A569A1">
          <w:pPr>
            <w:pStyle w:val="917CD6311E944ADE81DA559FE33D0D15"/>
          </w:pPr>
          <w:r w:rsidRPr="004D3011">
            <w:t>PHONE:</w:t>
          </w:r>
        </w:p>
      </w:docPartBody>
    </w:docPart>
    <w:docPart>
      <w:docPartPr>
        <w:name w:val="890CF24E1E314A7082045C878D874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D2446-6CCA-4829-97C2-C43B4911B624}"/>
      </w:docPartPr>
      <w:docPartBody>
        <w:p w:rsidR="00895C83" w:rsidRDefault="00A569A1">
          <w:pPr>
            <w:pStyle w:val="890CF24E1E314A7082045C878D874012"/>
          </w:pPr>
          <w:r w:rsidRPr="004D3011">
            <w:t>EMAIL:</w:t>
          </w:r>
        </w:p>
      </w:docPartBody>
    </w:docPart>
    <w:docPart>
      <w:docPartPr>
        <w:name w:val="AFC297AF183B487EA1B57D0201A89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48F98-FD3B-484B-9DE5-9C55A137B05A}"/>
      </w:docPartPr>
      <w:docPartBody>
        <w:p w:rsidR="00895C83" w:rsidRDefault="00A569A1">
          <w:pPr>
            <w:pStyle w:val="AFC297AF183B487EA1B57D0201A89C01"/>
          </w:pPr>
          <w:r w:rsidRPr="00CB0055">
            <w:t>Hobbies</w:t>
          </w:r>
        </w:p>
      </w:docPartBody>
    </w:docPart>
    <w:docPart>
      <w:docPartPr>
        <w:name w:val="EE5E047888A24F5090BED1DE3E09A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B293-E4BE-4873-8748-FBCA05F337DE}"/>
      </w:docPartPr>
      <w:docPartBody>
        <w:p w:rsidR="00895C83" w:rsidRDefault="00A569A1">
          <w:pPr>
            <w:pStyle w:val="EE5E047888A24F5090BED1DE3E09A3C4"/>
          </w:pPr>
          <w:r w:rsidRPr="004D3011">
            <w:t>Hobby #1</w:t>
          </w:r>
        </w:p>
      </w:docPartBody>
    </w:docPart>
    <w:docPart>
      <w:docPartPr>
        <w:name w:val="C587B0A8F7E94993BC6CCC7D91EC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2F289-C7F0-4429-8366-2C3E8B53BF6A}"/>
      </w:docPartPr>
      <w:docPartBody>
        <w:p w:rsidR="00895C83" w:rsidRDefault="00A569A1">
          <w:pPr>
            <w:pStyle w:val="C587B0A8F7E94993BC6CCC7D91EC291F"/>
          </w:pPr>
          <w:r w:rsidRPr="004D3011">
            <w:t>Hobby #2</w:t>
          </w:r>
        </w:p>
      </w:docPartBody>
    </w:docPart>
    <w:docPart>
      <w:docPartPr>
        <w:name w:val="13CE3C2DCCFF4B779A5F648BAED6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5DF-E910-44CA-B241-A5ABB18DE541}"/>
      </w:docPartPr>
      <w:docPartBody>
        <w:p w:rsidR="00895C83" w:rsidRDefault="00A569A1">
          <w:pPr>
            <w:pStyle w:val="13CE3C2DCCFF4B779A5F648BAED6858F"/>
          </w:pPr>
          <w:r w:rsidRPr="004D3011">
            <w:t>Hobby #3</w:t>
          </w:r>
        </w:p>
      </w:docPartBody>
    </w:docPart>
    <w:docPart>
      <w:docPartPr>
        <w:name w:val="BD967626D12548A9824E1B6F05BE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2BD8-D898-41E6-82AB-5D9CF7BA44EB}"/>
      </w:docPartPr>
      <w:docPartBody>
        <w:p w:rsidR="00895C83" w:rsidRDefault="00A569A1">
          <w:pPr>
            <w:pStyle w:val="BD967626D12548A9824E1B6F05BEB80F"/>
          </w:pPr>
          <w:r w:rsidRPr="00036450">
            <w:t>EDUCATION</w:t>
          </w:r>
        </w:p>
      </w:docPartBody>
    </w:docPart>
    <w:docPart>
      <w:docPartPr>
        <w:name w:val="8F982F3BA8104295B59DB16BCDAB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7D48-7429-4242-87CE-666652401737}"/>
      </w:docPartPr>
      <w:docPartBody>
        <w:p w:rsidR="00895C83" w:rsidRDefault="00A569A1">
          <w:pPr>
            <w:pStyle w:val="8F982F3BA8104295B59DB16BCDAB5732"/>
          </w:pPr>
          <w:r w:rsidRPr="00036450">
            <w:t>WORK EXPERIENCE</w:t>
          </w:r>
        </w:p>
      </w:docPartBody>
    </w:docPart>
    <w:docPart>
      <w:docPartPr>
        <w:name w:val="6BAC51B5E7374218874CEFD30DDA8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B50E-B204-463D-9FB9-69A9EF2C71CA}"/>
      </w:docPartPr>
      <w:docPartBody>
        <w:p w:rsidR="00895C83" w:rsidRDefault="00A569A1">
          <w:pPr>
            <w:pStyle w:val="6BAC51B5E7374218874CEFD30DDA846B"/>
          </w:pPr>
          <w:r w:rsidRPr="00036450">
            <w:t>[Company Name]</w:t>
          </w:r>
        </w:p>
      </w:docPartBody>
    </w:docPart>
    <w:docPart>
      <w:docPartPr>
        <w:name w:val="554DF7DDF8C34ECDA23486817A95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EA2F-5D40-475E-A108-BF7917DBCEF5}"/>
      </w:docPartPr>
      <w:docPartBody>
        <w:p w:rsidR="00895C83" w:rsidRDefault="00A569A1">
          <w:pPr>
            <w:pStyle w:val="554DF7DDF8C34ECDA23486817A95D406"/>
          </w:pPr>
          <w:r w:rsidRPr="00036450">
            <w:t>[Dates From]</w:t>
          </w:r>
        </w:p>
      </w:docPartBody>
    </w:docPart>
    <w:docPart>
      <w:docPartPr>
        <w:name w:val="7C5AA2C711444112BD065676DE7CE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A6DD1-D2D1-4A35-B73F-9C0306CBAC50}"/>
      </w:docPartPr>
      <w:docPartBody>
        <w:p w:rsidR="00895C83" w:rsidRDefault="00A569A1">
          <w:pPr>
            <w:pStyle w:val="7C5AA2C711444112BD065676DE7CE1E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A1"/>
    <w:rsid w:val="00895C83"/>
    <w:rsid w:val="00A569A1"/>
    <w:rsid w:val="00A5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D97CC13E3402DBC6C18E70F5B140C">
    <w:name w:val="C7BD97CC13E3402DBC6C18E70F5B140C"/>
  </w:style>
  <w:style w:type="paragraph" w:customStyle="1" w:styleId="9374A564248E4E7DB1D05BCC8FF4F788">
    <w:name w:val="9374A564248E4E7DB1D05BCC8FF4F788"/>
  </w:style>
  <w:style w:type="paragraph" w:customStyle="1" w:styleId="917CD6311E944ADE81DA559FE33D0D15">
    <w:name w:val="917CD6311E944ADE81DA559FE33D0D15"/>
  </w:style>
  <w:style w:type="paragraph" w:customStyle="1" w:styleId="4FC7E9BA471A43EA9BFED62046465A65">
    <w:name w:val="4FC7E9BA471A43EA9BFED62046465A65"/>
  </w:style>
  <w:style w:type="paragraph" w:customStyle="1" w:styleId="E55C7E69EE4A4F7DAA06C528D6A5F106">
    <w:name w:val="E55C7E69EE4A4F7DAA06C528D6A5F106"/>
  </w:style>
  <w:style w:type="paragraph" w:customStyle="1" w:styleId="D7CA1EA80CA74BD7AB851596758B35A4">
    <w:name w:val="D7CA1EA80CA74BD7AB851596758B35A4"/>
  </w:style>
  <w:style w:type="paragraph" w:customStyle="1" w:styleId="890CF24E1E314A7082045C878D874012">
    <w:name w:val="890CF24E1E314A7082045C878D87401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0654D308A904437A584B5DF97484D74">
    <w:name w:val="50654D308A904437A584B5DF97484D74"/>
  </w:style>
  <w:style w:type="paragraph" w:customStyle="1" w:styleId="AFC297AF183B487EA1B57D0201A89C01">
    <w:name w:val="AFC297AF183B487EA1B57D0201A89C01"/>
  </w:style>
  <w:style w:type="paragraph" w:customStyle="1" w:styleId="EE5E047888A24F5090BED1DE3E09A3C4">
    <w:name w:val="EE5E047888A24F5090BED1DE3E09A3C4"/>
  </w:style>
  <w:style w:type="paragraph" w:customStyle="1" w:styleId="C587B0A8F7E94993BC6CCC7D91EC291F">
    <w:name w:val="C587B0A8F7E94993BC6CCC7D91EC291F"/>
  </w:style>
  <w:style w:type="paragraph" w:customStyle="1" w:styleId="13CE3C2DCCFF4B779A5F648BAED6858F">
    <w:name w:val="13CE3C2DCCFF4B779A5F648BAED6858F"/>
  </w:style>
  <w:style w:type="paragraph" w:customStyle="1" w:styleId="3B9C2453E1C1470C861CF2AA55DE2B9A">
    <w:name w:val="3B9C2453E1C1470C861CF2AA55DE2B9A"/>
  </w:style>
  <w:style w:type="paragraph" w:customStyle="1" w:styleId="BD967626D12548A9824E1B6F05BEB80F">
    <w:name w:val="BD967626D12548A9824E1B6F05BEB80F"/>
  </w:style>
  <w:style w:type="paragraph" w:customStyle="1" w:styleId="8F982F3BA8104295B59DB16BCDAB5732">
    <w:name w:val="8F982F3BA8104295B59DB16BCDAB5732"/>
  </w:style>
  <w:style w:type="paragraph" w:customStyle="1" w:styleId="6BAC51B5E7374218874CEFD30DDA846B">
    <w:name w:val="6BAC51B5E7374218874CEFD30DDA846B"/>
  </w:style>
  <w:style w:type="paragraph" w:customStyle="1" w:styleId="554DF7DDF8C34ECDA23486817A95D406">
    <w:name w:val="554DF7DDF8C34ECDA23486817A95D40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C5AA2C711444112BD065676DE7CE1E0">
    <w:name w:val="7C5AA2C711444112BD065676DE7CE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{9CFEA0C1-D98C-4CF2-B6A7-42909DAFFCF6}tf00546271_win32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2025-02-06T18:46:00Z</dcterms:created>
  <dcterms:modified xsi:type="dcterms:W3CDTF">2025-02-06T19:21:00Z</dcterms:modified>
</cp:coreProperties>
</file>